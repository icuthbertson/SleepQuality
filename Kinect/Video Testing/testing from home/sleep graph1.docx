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0D5" w:rsidRDefault="00BE1B41">
      <w:r>
        <w:rPr>
          <w:noProof/>
          <w:lang w:eastAsia="en-GB"/>
        </w:rPr>
        <w:drawing>
          <wp:inline distT="0" distB="0" distL="0" distR="0">
            <wp:extent cx="8863330" cy="581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vement grap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70D5" w:rsidSect="00BE1B4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B41"/>
    <w:rsid w:val="007B70D5"/>
    <w:rsid w:val="00BE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99F27-84E6-41AF-8537-3153F96E0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38EE5861.dotm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Cuthbertson</dc:creator>
  <cp:keywords/>
  <dc:description/>
  <cp:lastModifiedBy>Iain Cuthbertson</cp:lastModifiedBy>
  <cp:revision>1</cp:revision>
  <dcterms:created xsi:type="dcterms:W3CDTF">2015-02-18T19:50:00Z</dcterms:created>
  <dcterms:modified xsi:type="dcterms:W3CDTF">2015-02-18T19:52:00Z</dcterms:modified>
</cp:coreProperties>
</file>